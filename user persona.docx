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4" w:type="pct"/>
        <w:tblInd w:w="-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3330"/>
        <w:gridCol w:w="6737"/>
      </w:tblGrid>
      <w:tr w:rsidR="002C2CDD" w:rsidRPr="008D4AD8" w14:paraId="10568112" w14:textId="77777777" w:rsidTr="00DD0ED7">
        <w:tc>
          <w:tcPr>
            <w:tcW w:w="3330" w:type="dxa"/>
            <w:tcMar>
              <w:top w:w="504" w:type="dxa"/>
              <w:right w:w="720" w:type="dxa"/>
            </w:tcMar>
          </w:tcPr>
          <w:p w14:paraId="5DC5E1B7" w14:textId="7D6BC544" w:rsidR="00523479" w:rsidRPr="008D4AD8" w:rsidRDefault="00DD0ED7" w:rsidP="00523479">
            <w:pPr>
              <w:pStyle w:val="Iniciales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A7BB9BD" wp14:editId="3A3AA4E5">
                  <wp:simplePos x="0" y="0"/>
                  <wp:positionH relativeFrom="column">
                    <wp:posOffset>-153670</wp:posOffset>
                  </wp:positionH>
                  <wp:positionV relativeFrom="paragraph">
                    <wp:posOffset>-514985</wp:posOffset>
                  </wp:positionV>
                  <wp:extent cx="2443629" cy="1810385"/>
                  <wp:effectExtent l="95250" t="76200" r="90170" b="951865"/>
                  <wp:wrapNone/>
                  <wp:docPr id="2014104825" name="Imagen 1" descr="Imágenes de Personas - Descarga gratuita en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ágenes de Personas - Descarga gratuita en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3629" cy="1810385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B0EC9" w:rsidRPr="008D4AD8">
              <w:rPr>
                <w:rFonts w:ascii="Arial" w:hAnsi="Arial" w:cs="Arial"/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4C209FE" wp14:editId="530647EA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F3BF2F" id="Grupo 1" o:spid="_x0000_s1026" style="position:absolute;margin-left:.65pt;margin-top:-40.3pt;width:524.85pt;height:142.55pt;z-index:-251657216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">
        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írculo bl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</w:p>
          <w:p w14:paraId="0B711575" w14:textId="0FDE4298" w:rsidR="00A50939" w:rsidRPr="00DD0ED7" w:rsidRDefault="008D4AD8" w:rsidP="007569C1">
            <w:pPr>
              <w:pStyle w:val="Ttulo3"/>
              <w:rPr>
                <w:rFonts w:ascii="Arial" w:hAnsi="Arial" w:cs="Arial"/>
                <w:sz w:val="28"/>
                <w:szCs w:val="22"/>
              </w:rPr>
            </w:pPr>
            <w:r w:rsidRPr="00DD0ED7">
              <w:rPr>
                <w:rFonts w:ascii="Arial" w:hAnsi="Arial" w:cs="Arial"/>
                <w:sz w:val="28"/>
                <w:szCs w:val="22"/>
              </w:rPr>
              <w:t>Informacion</w:t>
            </w:r>
          </w:p>
          <w:p w14:paraId="29B535B0" w14:textId="77777777" w:rsidR="00DD0ED7" w:rsidRDefault="008D4AD8" w:rsidP="007569C1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DD0ED7">
              <w:rPr>
                <w:rFonts w:ascii="Arial" w:hAnsi="Arial" w:cs="Arial"/>
                <w:b/>
                <w:bCs/>
                <w:color w:val="0D0D0D"/>
                <w:shd w:val="clear" w:color="auto" w:fill="FFFFFF"/>
              </w:rPr>
              <w:t>Edad</w:t>
            </w:r>
            <w:r w:rsidRPr="008D4AD8">
              <w:rPr>
                <w:rFonts w:ascii="Arial" w:hAnsi="Arial" w:cs="Arial"/>
                <w:color w:val="0D0D0D"/>
                <w:shd w:val="clear" w:color="auto" w:fill="FFFFFF"/>
              </w:rPr>
              <w:t xml:space="preserve">: 35 años </w:t>
            </w:r>
            <w:r w:rsidRPr="00DD0ED7">
              <w:rPr>
                <w:rFonts w:ascii="Arial" w:hAnsi="Arial" w:cs="Arial"/>
                <w:b/>
                <w:bCs/>
                <w:color w:val="0D0D0D"/>
                <w:shd w:val="clear" w:color="auto" w:fill="FFFFFF"/>
              </w:rPr>
              <w:t>Ocupación</w:t>
            </w:r>
            <w:r w:rsidRPr="008D4AD8">
              <w:rPr>
                <w:rFonts w:ascii="Arial" w:hAnsi="Arial" w:cs="Arial"/>
                <w:color w:val="0D0D0D"/>
                <w:shd w:val="clear" w:color="auto" w:fill="FFFFFF"/>
              </w:rPr>
              <w:t xml:space="preserve">: Profesora de primaria </w:t>
            </w:r>
          </w:p>
          <w:p w14:paraId="29F3822B" w14:textId="77777777" w:rsidR="00DD0ED7" w:rsidRDefault="008D4AD8" w:rsidP="007569C1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DD0ED7">
              <w:rPr>
                <w:rFonts w:ascii="Arial" w:hAnsi="Arial" w:cs="Arial"/>
                <w:b/>
                <w:bCs/>
                <w:color w:val="0D0D0D"/>
                <w:shd w:val="clear" w:color="auto" w:fill="FFFFFF"/>
              </w:rPr>
              <w:t>Ubicación</w:t>
            </w:r>
            <w:r w:rsidRPr="008D4AD8">
              <w:rPr>
                <w:rFonts w:ascii="Arial" w:hAnsi="Arial" w:cs="Arial"/>
                <w:color w:val="0D0D0D"/>
                <w:shd w:val="clear" w:color="auto" w:fill="FFFFFF"/>
              </w:rPr>
              <w:t>: Ciudad Metrópolis</w:t>
            </w:r>
          </w:p>
          <w:p w14:paraId="13C1CBCD" w14:textId="0637E908" w:rsidR="002C2CDD" w:rsidRPr="008D4AD8" w:rsidRDefault="008D4AD8" w:rsidP="007569C1">
            <w:pPr>
              <w:rPr>
                <w:rFonts w:ascii="Arial" w:hAnsi="Arial" w:cs="Arial"/>
              </w:rPr>
            </w:pPr>
            <w:r w:rsidRPr="008D4AD8">
              <w:rPr>
                <w:rFonts w:ascii="Arial" w:hAnsi="Arial" w:cs="Arial"/>
                <w:color w:val="0D0D0D"/>
                <w:shd w:val="clear" w:color="auto" w:fill="FFFFFF"/>
              </w:rPr>
              <w:t xml:space="preserve"> </w:t>
            </w:r>
            <w:r w:rsidRPr="00DD0ED7">
              <w:rPr>
                <w:rFonts w:ascii="Arial" w:hAnsi="Arial" w:cs="Arial"/>
                <w:b/>
                <w:bCs/>
                <w:color w:val="0D0D0D"/>
                <w:shd w:val="clear" w:color="auto" w:fill="FFFFFF"/>
              </w:rPr>
              <w:t>Estado Civil</w:t>
            </w:r>
            <w:r w:rsidRPr="008D4AD8">
              <w:rPr>
                <w:rFonts w:ascii="Arial" w:hAnsi="Arial" w:cs="Arial"/>
                <w:color w:val="0D0D0D"/>
                <w:shd w:val="clear" w:color="auto" w:fill="FFFFFF"/>
              </w:rPr>
              <w:t>: Soltera</w:t>
            </w:r>
          </w:p>
          <w:p w14:paraId="773999F0" w14:textId="29CF6489" w:rsidR="00741125" w:rsidRPr="008D4AD8" w:rsidRDefault="00741125" w:rsidP="00741125">
            <w:pPr>
              <w:rPr>
                <w:rFonts w:ascii="Arial" w:hAnsi="Arial" w:cs="Arial"/>
              </w:rPr>
            </w:pPr>
          </w:p>
        </w:tc>
        <w:tc>
          <w:tcPr>
            <w:tcW w:w="6738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Diseño de tabla de título"/>
            </w:tblPr>
            <w:tblGrid>
              <w:gridCol w:w="6737"/>
            </w:tblGrid>
            <w:tr w:rsidR="00C612DA" w:rsidRPr="008D4AD8" w14:paraId="6A0D3899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77D37F46" w14:textId="2DC9F6D1" w:rsidR="00C612DA" w:rsidRPr="008D4AD8" w:rsidRDefault="00000000" w:rsidP="00C612DA">
                  <w:pPr>
                    <w:pStyle w:val="Ttulo1"/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</w:rPr>
                      <w:alias w:val="Escriba su nombre:"/>
                      <w:tag w:val="Escriba su nombre:"/>
                      <w:id w:val="-296147368"/>
                      <w:placeholder>
                        <w:docPart w:val="49EB744ED8984DC8ABB16DFB90B5CE54"/>
                      </w:placeholder>
                      <w15:appearance w15:val="hidden"/>
                    </w:sdtPr>
                    <w:sdtContent>
                      <w:r w:rsidR="008D4AD8" w:rsidRPr="008D4AD8">
                        <w:rPr>
                          <w:rFonts w:ascii="Arial" w:hAnsi="Arial" w:cs="Arial"/>
                        </w:rPr>
                        <w:t>Maria lopez</w:t>
                      </w:r>
                    </w:sdtContent>
                  </w:sdt>
                </w:p>
                <w:p w14:paraId="07C6A0A3" w14:textId="4E84C28E" w:rsidR="00906BEE" w:rsidRPr="008D4AD8" w:rsidRDefault="00906BEE" w:rsidP="00906BEE">
                  <w:pPr>
                    <w:pStyle w:val="Ttulo2"/>
                    <w:rPr>
                      <w:rFonts w:ascii="Arial" w:hAnsi="Arial" w:cs="Arial"/>
                    </w:rPr>
                  </w:pPr>
                </w:p>
              </w:tc>
            </w:tr>
          </w:tbl>
          <w:p w14:paraId="184125F1" w14:textId="61F5050A" w:rsidR="002C2CDD" w:rsidRPr="008D4AD8" w:rsidRDefault="008D4AD8" w:rsidP="007569C1">
            <w:pPr>
              <w:pStyle w:val="Ttulo3"/>
              <w:rPr>
                <w:rFonts w:ascii="Arial" w:hAnsi="Arial" w:cs="Arial"/>
              </w:rPr>
            </w:pPr>
            <w:r w:rsidRPr="008D4AD8">
              <w:rPr>
                <w:rFonts w:ascii="Arial" w:hAnsi="Arial" w:cs="Arial"/>
              </w:rPr>
              <w:t>Intereses y Estilo de vida</w:t>
            </w:r>
          </w:p>
          <w:p w14:paraId="7CAAF128" w14:textId="4DF9EFCD" w:rsidR="002C2CDD" w:rsidRPr="008D4AD8" w:rsidRDefault="008D4AD8" w:rsidP="007569C1">
            <w:pPr>
              <w:rPr>
                <w:rFonts w:ascii="Arial" w:hAnsi="Arial" w:cs="Arial"/>
              </w:rPr>
            </w:pPr>
            <w:r w:rsidRPr="008D4AD8">
              <w:rPr>
                <w:rFonts w:ascii="Arial" w:hAnsi="Arial" w:cs="Arial"/>
                <w:color w:val="0D0D0D"/>
                <w:shd w:val="clear" w:color="auto" w:fill="FFFFFF"/>
              </w:rPr>
              <w:t>María es una persona activa y comprometida con su comunidad. Además de su trabajo como profesora, dedica parte de su tiempo libre a actividades voluntarias en un refugio de animales local. Le encanta pasar tiempo al aire libre, ya sea paseando a sus perros en el parque o participando en eventos de recaudación de fondos para organizaciones benéficas de protección animal. También disfruta de la lectura, especialmente de libros relacionados con el comportamiento y la salud de las mascotas.</w:t>
            </w:r>
          </w:p>
          <w:p w14:paraId="254C9B0D" w14:textId="4F456969" w:rsidR="002C2CDD" w:rsidRPr="008D4AD8" w:rsidRDefault="002C2CDD" w:rsidP="007569C1">
            <w:pPr>
              <w:rPr>
                <w:rFonts w:ascii="Arial" w:hAnsi="Arial" w:cs="Arial"/>
              </w:rPr>
            </w:pPr>
          </w:p>
          <w:p w14:paraId="06E4F8B9" w14:textId="3A2F145D" w:rsidR="002C2CDD" w:rsidRPr="008D4AD8" w:rsidRDefault="008D4AD8" w:rsidP="007569C1">
            <w:pPr>
              <w:pStyle w:val="Ttulo3"/>
              <w:rPr>
                <w:rFonts w:ascii="Arial" w:hAnsi="Arial" w:cs="Arial"/>
                <w:u w:val="single"/>
              </w:rPr>
            </w:pPr>
            <w:r w:rsidRPr="008D4AD8">
              <w:rPr>
                <w:rFonts w:ascii="Arial" w:hAnsi="Arial" w:cs="Arial"/>
              </w:rPr>
              <w:t>Necesidades y expectativas</w:t>
            </w:r>
          </w:p>
          <w:p w14:paraId="03B8057B" w14:textId="77777777" w:rsidR="008D4AD8" w:rsidRPr="008D4AD8" w:rsidRDefault="008D4AD8" w:rsidP="008D4AD8">
            <w:pPr>
              <w:numPr>
                <w:ilvl w:val="0"/>
                <w:numId w:val="1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D0D0D"/>
                <w:lang w:val="es-US" w:eastAsia="es-US"/>
              </w:rPr>
            </w:pPr>
            <w:r w:rsidRPr="008D4AD8">
              <w:rPr>
                <w:rFonts w:ascii="Arial" w:eastAsia="Times New Roman" w:hAnsi="Arial" w:cs="Arial"/>
                <w:color w:val="0D0D0D"/>
                <w:lang w:val="es-US" w:eastAsia="es-US"/>
              </w:rPr>
              <w:t>Cuidado integral para sus mascotas: María busca una clínica veterinaria que ofrezca una amplia gama de servicios, desde consultas de rutina y vacunación hasta cirugías y cuidados intensivos en caso de emergencias. Quiere sentirse segura de que sus mascotas recibirán el mejor tratamiento posible en un solo lugar.</w:t>
            </w:r>
          </w:p>
          <w:p w14:paraId="45B7018C" w14:textId="77777777" w:rsidR="008D4AD8" w:rsidRPr="008D4AD8" w:rsidRDefault="008D4AD8" w:rsidP="008D4AD8">
            <w:pPr>
              <w:numPr>
                <w:ilvl w:val="0"/>
                <w:numId w:val="1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D0D0D"/>
                <w:lang w:val="es-US" w:eastAsia="es-US"/>
              </w:rPr>
            </w:pPr>
            <w:r w:rsidRPr="008D4AD8">
              <w:rPr>
                <w:rFonts w:ascii="Arial" w:eastAsia="Times New Roman" w:hAnsi="Arial" w:cs="Arial"/>
                <w:color w:val="0D0D0D"/>
                <w:lang w:val="es-US" w:eastAsia="es-US"/>
              </w:rPr>
              <w:t>Atención personalizada y empática: Como amante de los animales, María valora la conexión emocional entre los profesionales de la clínica y sus pacientes. Busca un equipo médico que trate a sus mascotas con amor y comprensión, brindando un ambiente acogedor y libre de estrés durante las visitas.</w:t>
            </w:r>
          </w:p>
          <w:p w14:paraId="18C324BD" w14:textId="77777777" w:rsidR="008D4AD8" w:rsidRPr="008D4AD8" w:rsidRDefault="008D4AD8" w:rsidP="008D4AD8">
            <w:pPr>
              <w:numPr>
                <w:ilvl w:val="0"/>
                <w:numId w:val="1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D0D0D"/>
                <w:lang w:val="es-US" w:eastAsia="es-US"/>
              </w:rPr>
            </w:pPr>
            <w:r w:rsidRPr="008D4AD8">
              <w:rPr>
                <w:rFonts w:ascii="Arial" w:eastAsia="Times New Roman" w:hAnsi="Arial" w:cs="Arial"/>
                <w:color w:val="0D0D0D"/>
                <w:lang w:val="es-US" w:eastAsia="es-US"/>
              </w:rPr>
              <w:t>Comodidad y accesibilidad: Debido a su ocupada agenda como profesora, María aprecia la conveniencia de poder programar citas en línea o recibir recordatorios automáticos de vacunación y revisiones médicas. Busca una clínica que utilice la tecnología para hacer que la experiencia del cliente sea lo más fácil y sin problemas posible.</w:t>
            </w:r>
          </w:p>
          <w:p w14:paraId="6DFFFB3F" w14:textId="2868073A" w:rsidR="00741125" w:rsidRPr="00187424" w:rsidRDefault="008D4AD8" w:rsidP="00187424">
            <w:pPr>
              <w:numPr>
                <w:ilvl w:val="0"/>
                <w:numId w:val="1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D0D0D"/>
                <w:lang w:val="es-US" w:eastAsia="es-US"/>
              </w:rPr>
            </w:pPr>
            <w:r w:rsidRPr="008D4AD8">
              <w:rPr>
                <w:rFonts w:ascii="Arial" w:eastAsia="Times New Roman" w:hAnsi="Arial" w:cs="Arial"/>
                <w:color w:val="0D0D0D"/>
                <w:lang w:val="es-US" w:eastAsia="es-US"/>
              </w:rPr>
              <w:t>Información educativa y recursos útiles: María desea aprender más sobre cómo cuidar mejor a sus mascotas y mantenerlas saludables a lo largo de sus vidas. Valora una página web que no solo proporcione información sobre los servicios de la clínica, sino también consejos prácticos, artículos educativos y recursos descargables sobre alimentación, entrenamiento y bienestar animal</w:t>
            </w:r>
          </w:p>
        </w:tc>
      </w:tr>
    </w:tbl>
    <w:p w14:paraId="583F2C94" w14:textId="6B649E53" w:rsidR="00DD0ED7" w:rsidRPr="00DD0ED7" w:rsidRDefault="00DD0ED7" w:rsidP="00DD0ED7">
      <w:pPr>
        <w:rPr>
          <w:rFonts w:ascii="Arial" w:hAnsi="Arial" w:cs="Arial"/>
        </w:rPr>
      </w:pPr>
    </w:p>
    <w:sectPr w:rsidR="00DD0ED7" w:rsidRPr="00DD0ED7" w:rsidSect="00506B4F">
      <w:footerReference w:type="first" r:id="rId11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20B6C" w14:textId="77777777" w:rsidR="00506B4F" w:rsidRDefault="00506B4F" w:rsidP="00713050">
      <w:pPr>
        <w:spacing w:line="240" w:lineRule="auto"/>
      </w:pPr>
      <w:r>
        <w:separator/>
      </w:r>
    </w:p>
  </w:endnote>
  <w:endnote w:type="continuationSeparator" w:id="0">
    <w:p w14:paraId="007ACB7B" w14:textId="77777777" w:rsidR="00506B4F" w:rsidRDefault="00506B4F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29F45" w14:textId="77777777" w:rsidR="00217980" w:rsidRPr="00187424" w:rsidRDefault="00217980" w:rsidP="00187424">
    <w:pPr>
      <w:pStyle w:val="Piedepgina"/>
      <w:jc w:val="left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1817A" w14:textId="77777777" w:rsidR="00506B4F" w:rsidRDefault="00506B4F" w:rsidP="00713050">
      <w:pPr>
        <w:spacing w:line="240" w:lineRule="auto"/>
      </w:pPr>
      <w:r>
        <w:separator/>
      </w:r>
    </w:p>
  </w:footnote>
  <w:footnote w:type="continuationSeparator" w:id="0">
    <w:p w14:paraId="544D638A" w14:textId="77777777" w:rsidR="00506B4F" w:rsidRDefault="00506B4F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C5C0F"/>
    <w:multiLevelType w:val="multilevel"/>
    <w:tmpl w:val="DFA6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9577279">
    <w:abstractNumId w:val="9"/>
  </w:num>
  <w:num w:numId="2" w16cid:durableId="361050605">
    <w:abstractNumId w:val="7"/>
  </w:num>
  <w:num w:numId="3" w16cid:durableId="528028477">
    <w:abstractNumId w:val="6"/>
  </w:num>
  <w:num w:numId="4" w16cid:durableId="1127285420">
    <w:abstractNumId w:val="5"/>
  </w:num>
  <w:num w:numId="5" w16cid:durableId="483622743">
    <w:abstractNumId w:val="4"/>
  </w:num>
  <w:num w:numId="6" w16cid:durableId="1735808760">
    <w:abstractNumId w:val="8"/>
  </w:num>
  <w:num w:numId="7" w16cid:durableId="780344830">
    <w:abstractNumId w:val="3"/>
  </w:num>
  <w:num w:numId="8" w16cid:durableId="2084180523">
    <w:abstractNumId w:val="2"/>
  </w:num>
  <w:num w:numId="9" w16cid:durableId="685248550">
    <w:abstractNumId w:val="1"/>
  </w:num>
  <w:num w:numId="10" w16cid:durableId="2066298048">
    <w:abstractNumId w:val="0"/>
  </w:num>
  <w:num w:numId="11" w16cid:durableId="658100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D8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87424"/>
    <w:rsid w:val="001A27BC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06B4F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26A10"/>
    <w:rsid w:val="00841146"/>
    <w:rsid w:val="0088504C"/>
    <w:rsid w:val="0089382B"/>
    <w:rsid w:val="008A1907"/>
    <w:rsid w:val="008C6BCA"/>
    <w:rsid w:val="008C7B50"/>
    <w:rsid w:val="008D4AD8"/>
    <w:rsid w:val="008E4B30"/>
    <w:rsid w:val="00906BEE"/>
    <w:rsid w:val="009243E7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E4E75"/>
    <w:rsid w:val="00AF0A8E"/>
    <w:rsid w:val="00B27019"/>
    <w:rsid w:val="00B5664D"/>
    <w:rsid w:val="00B56BC2"/>
    <w:rsid w:val="00B76A83"/>
    <w:rsid w:val="00BA5B40"/>
    <w:rsid w:val="00BD0206"/>
    <w:rsid w:val="00BE5C40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D0ED7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1E0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1A27BC"/>
    <w:pPr>
      <w:keepNext/>
      <w:keepLines/>
      <w:pBdr>
        <w:bottom w:val="single" w:sz="48" w:space="1" w:color="EA4E4E" w:themeColor="accent1"/>
      </w:pBdr>
      <w:spacing w:before="36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27BC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3D03E5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5F6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AA75F6"/>
  </w:style>
  <w:style w:type="paragraph" w:styleId="Textodebloque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A75F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A75F6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A75F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A75F6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A75F6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AA75F6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A75F6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A75F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AA75F6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A75F6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A75F6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AA75F6"/>
  </w:style>
  <w:style w:type="table" w:styleId="Cuadrculavistosa">
    <w:name w:val="Colorful Grid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A75F6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75F6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75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75F6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AA75F6"/>
  </w:style>
  <w:style w:type="character" w:customStyle="1" w:styleId="FechaCar">
    <w:name w:val="Fecha Car"/>
    <w:basedOn w:val="Fuentedeprrafopredeter"/>
    <w:link w:val="Fecha"/>
    <w:uiPriority w:val="99"/>
    <w:semiHidden/>
    <w:rsid w:val="00AA75F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A75F6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AA75F6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AA75F6"/>
  </w:style>
  <w:style w:type="character" w:styleId="nfasis">
    <w:name w:val="Emphasis"/>
    <w:basedOn w:val="Fuentedeprrafopredeter"/>
    <w:uiPriority w:val="10"/>
    <w:semiHidden/>
    <w:unhideWhenUsed/>
    <w:rsid w:val="00AA75F6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A75F6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75F6"/>
    <w:rPr>
      <w:szCs w:val="20"/>
    </w:rPr>
  </w:style>
  <w:style w:type="table" w:styleId="Tablaconcuadrcula1clara">
    <w:name w:val="Grid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AA75F6"/>
  </w:style>
  <w:style w:type="paragraph" w:styleId="DireccinHTML">
    <w:name w:val="HTML Address"/>
    <w:basedOn w:val="Normal"/>
    <w:link w:val="Direccin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AA75F6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75F6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AA75F6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A75F6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D03E5"/>
    <w:rPr>
      <w:i/>
      <w:iCs/>
      <w:color w:val="D0181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A75F6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AA75F6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AA75F6"/>
  </w:style>
  <w:style w:type="character" w:styleId="Nmerodepgina">
    <w:name w:val="page number"/>
    <w:basedOn w:val="Fuentedeprrafopredeter"/>
    <w:uiPriority w:val="99"/>
    <w:semiHidden/>
    <w:unhideWhenUsed/>
    <w:rsid w:val="00AA75F6"/>
  </w:style>
  <w:style w:type="table" w:styleId="Tablanormal1">
    <w:name w:val="Plain Table 1"/>
    <w:basedOn w:val="Tab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A75F6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A75F6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A75F6"/>
  </w:style>
  <w:style w:type="character" w:customStyle="1" w:styleId="SaludoCar">
    <w:name w:val="Saludo Car"/>
    <w:basedOn w:val="Fuentedeprrafopredeter"/>
    <w:link w:val="Saludo"/>
    <w:uiPriority w:val="99"/>
    <w:semiHidden/>
    <w:rsid w:val="00AA75F6"/>
  </w:style>
  <w:style w:type="paragraph" w:styleId="Firma">
    <w:name w:val="Signature"/>
    <w:basedOn w:val="Normal"/>
    <w:link w:val="Firma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AA75F6"/>
  </w:style>
  <w:style w:type="character" w:styleId="Textoennegrita">
    <w:name w:val="Strong"/>
    <w:basedOn w:val="Fuentedeprrafopredeter"/>
    <w:uiPriority w:val="22"/>
    <w:semiHidden/>
    <w:unhideWhenUsed/>
    <w:qFormat/>
    <w:rsid w:val="00AA75F6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AA75F6"/>
  </w:style>
  <w:style w:type="table" w:styleId="Tablaprofesional">
    <w:name w:val="Table Professional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0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r11\AppData\Roaming\Microsoft\Templates\Curr&#237;culum%20v&#237;tae%20elegante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EB744ED8984DC8ABB16DFB90B5C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A2D98-D40C-4C19-9BA9-3C1F3DB1047B}"/>
      </w:docPartPr>
      <w:docPartBody>
        <w:p w:rsidR="00000000" w:rsidRDefault="00000000">
          <w:pPr>
            <w:pStyle w:val="49EB744ED8984DC8ABB16DFB90B5CE54"/>
          </w:pPr>
          <w:r>
            <w:rPr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D5"/>
    <w:rsid w:val="002C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D43A20FC7EB43B48DF158E03A7EE071">
    <w:name w:val="BD43A20FC7EB43B48DF158E03A7EE071"/>
  </w:style>
  <w:style w:type="paragraph" w:customStyle="1" w:styleId="7B15C7E3B01A4899A16D29601A1E8528">
    <w:name w:val="7B15C7E3B01A4899A16D29601A1E8528"/>
  </w:style>
  <w:style w:type="paragraph" w:customStyle="1" w:styleId="AE5FA17E15BD4ED4A6C8F19D2EEBFF18">
    <w:name w:val="AE5FA17E15BD4ED4A6C8F19D2EEBFF18"/>
  </w:style>
  <w:style w:type="paragraph" w:customStyle="1" w:styleId="54D09E0DBAA949F4BEF4C0CEE976AA79">
    <w:name w:val="54D09E0DBAA949F4BEF4C0CEE976AA79"/>
  </w:style>
  <w:style w:type="paragraph" w:customStyle="1" w:styleId="47362757BBBF44AE8555FEE3DDE845A9">
    <w:name w:val="47362757BBBF44AE8555FEE3DDE845A9"/>
  </w:style>
  <w:style w:type="paragraph" w:customStyle="1" w:styleId="49EB744ED8984DC8ABB16DFB90B5CE54">
    <w:name w:val="49EB744ED8984DC8ABB16DFB90B5CE54"/>
  </w:style>
  <w:style w:type="paragraph" w:customStyle="1" w:styleId="643DBA52A47A44A8BA045D776585AB4B">
    <w:name w:val="643DBA52A47A44A8BA045D776585AB4B"/>
  </w:style>
  <w:style w:type="paragraph" w:customStyle="1" w:styleId="D0A519D224AF40A38FA8138016736010">
    <w:name w:val="D0A519D224AF40A38FA8138016736010"/>
  </w:style>
  <w:style w:type="paragraph" w:customStyle="1" w:styleId="CE4F46C633134AFEA38D4CF2F7B46A46">
    <w:name w:val="CE4F46C633134AFEA38D4CF2F7B46A46"/>
  </w:style>
  <w:style w:type="paragraph" w:customStyle="1" w:styleId="BFFA5DB8A5AC442EB143272ACBCB140B">
    <w:name w:val="BFFA5DB8A5AC442EB143272ACBCB140B"/>
  </w:style>
  <w:style w:type="paragraph" w:customStyle="1" w:styleId="001EEA46A06D4F2C85F52CF77536E82C">
    <w:name w:val="001EEA46A06D4F2C85F52CF77536E82C"/>
  </w:style>
  <w:style w:type="paragraph" w:customStyle="1" w:styleId="B1940D26E4BE493EA457436971BC1272">
    <w:name w:val="B1940D26E4BE493EA457436971BC1272"/>
  </w:style>
  <w:style w:type="paragraph" w:customStyle="1" w:styleId="090A86FF603240F9AE4BE78C3E65A06F">
    <w:name w:val="090A86FF603240F9AE4BE78C3E65A06F"/>
  </w:style>
  <w:style w:type="paragraph" w:customStyle="1" w:styleId="476F54834754476BB2EE6FE3A1D24D4F">
    <w:name w:val="476F54834754476BB2EE6FE3A1D24D4F"/>
  </w:style>
  <w:style w:type="paragraph" w:customStyle="1" w:styleId="4AECBBD18F6D46C299B01E4320DEABA0">
    <w:name w:val="4AECBBD18F6D46C299B01E4320DEABA0"/>
  </w:style>
  <w:style w:type="paragraph" w:customStyle="1" w:styleId="E5237C1B3D11445A81C45BCE9B47E1DD">
    <w:name w:val="E5237C1B3D11445A81C45BCE9B47E1DD"/>
  </w:style>
  <w:style w:type="paragraph" w:customStyle="1" w:styleId="C906DE5F74904B55804F5E3776432F75">
    <w:name w:val="C906DE5F74904B55804F5E3776432F75"/>
  </w:style>
  <w:style w:type="paragraph" w:customStyle="1" w:styleId="E7AAB19A99DD4BD083F60A822D2EF208">
    <w:name w:val="E7AAB19A99DD4BD083F60A822D2EF208"/>
  </w:style>
  <w:style w:type="paragraph" w:customStyle="1" w:styleId="23FF4C8C3AAA4E769F69C19BC34FA539">
    <w:name w:val="23FF4C8C3AAA4E769F69C19BC34FA539"/>
  </w:style>
  <w:style w:type="paragraph" w:customStyle="1" w:styleId="25E2B94B30114ED5864EEC1DD3226548">
    <w:name w:val="25E2B94B30114ED5864EEC1DD3226548"/>
  </w:style>
  <w:style w:type="paragraph" w:customStyle="1" w:styleId="89FDB03A04FA44618C104ADD763C5D81">
    <w:name w:val="89FDB03A04FA44618C104ADD763C5D81"/>
  </w:style>
  <w:style w:type="paragraph" w:customStyle="1" w:styleId="6FD69C215A5D4D728A3918392D7C414A">
    <w:name w:val="6FD69C215A5D4D728A3918392D7C414A"/>
  </w:style>
  <w:style w:type="paragraph" w:customStyle="1" w:styleId="56E5396E1161409BB972922997F4F109">
    <w:name w:val="56E5396E1161409BB972922997F4F109"/>
  </w:style>
  <w:style w:type="paragraph" w:customStyle="1" w:styleId="08E2216A00CD4EFBACBBD51402221472">
    <w:name w:val="08E2216A00CD4EFBACBBD51402221472"/>
  </w:style>
  <w:style w:type="paragraph" w:customStyle="1" w:styleId="902D8E5DD4CE42A3BBEC7DE97257A6E7">
    <w:name w:val="902D8E5DD4CE42A3BBEC7DE97257A6E7"/>
  </w:style>
  <w:style w:type="paragraph" w:customStyle="1" w:styleId="7DA79F0A1BD348C4A453483A06C24C9C">
    <w:name w:val="7DA79F0A1BD348C4A453483A06C24C9C"/>
  </w:style>
  <w:style w:type="paragraph" w:customStyle="1" w:styleId="4504A9322E044774AF142A3F6373BB88">
    <w:name w:val="4504A9322E044774AF142A3F6373BB88"/>
  </w:style>
  <w:style w:type="paragraph" w:customStyle="1" w:styleId="24FF5FCE37504015A7FAB79CBB63C4E0">
    <w:name w:val="24FF5FCE37504015A7FAB79CBB63C4E0"/>
  </w:style>
  <w:style w:type="paragraph" w:customStyle="1" w:styleId="B7C93EE1B1724BA6B00721161B6661C3">
    <w:name w:val="B7C93EE1B1724BA6B00721161B6661C3"/>
  </w:style>
  <w:style w:type="paragraph" w:customStyle="1" w:styleId="A2B0480E33BA4A2EA2402927586BFD63">
    <w:name w:val="A2B0480E33BA4A2EA2402927586BFD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elegante diseñado por MOO.dotx</Template>
  <TotalTime>0</TotalTime>
  <Pages>2</Pages>
  <Words>308</Words>
  <Characters>1696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2024-04-22T21:51:00Z</dcterms:created>
  <dcterms:modified xsi:type="dcterms:W3CDTF">2024-04-22T22:34:00Z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